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6C9A" w14:textId="3C010795" w:rsidR="00D70415" w:rsidRDefault="00D70415" w:rsidP="00D70415">
      <w:pPr>
        <w:pStyle w:val="titulo"/>
      </w:pPr>
      <w:bookmarkStart w:id="0" w:name="_Ref471361557"/>
      <w:r>
        <w:t>Plano de Gerenciamento do Projeto</w:t>
      </w:r>
    </w:p>
    <w:p w14:paraId="107A3C4B" w14:textId="2849215A" w:rsidR="00D70415" w:rsidRPr="00B81900" w:rsidRDefault="00B81900" w:rsidP="00D70415">
      <w:pPr>
        <w:pStyle w:val="sistema"/>
        <w:rPr>
          <w:i w:val="0"/>
          <w:iCs/>
          <w:color w:val="000000" w:themeColor="text1"/>
          <w:sz w:val="32"/>
        </w:rPr>
      </w:pPr>
      <w:r w:rsidRPr="00B81900">
        <w:rPr>
          <w:i w:val="0"/>
          <w:iCs/>
          <w:color w:val="000000" w:themeColor="text1"/>
          <w:sz w:val="32"/>
        </w:rPr>
        <w:t>Sistema de gestão de móveis planejados</w:t>
      </w:r>
    </w:p>
    <w:p w14:paraId="3C67D5E6" w14:textId="77777777" w:rsidR="00D70415" w:rsidRDefault="00D70415" w:rsidP="00D70415">
      <w:pPr>
        <w:pStyle w:val="versao"/>
        <w:rPr>
          <w:i/>
          <w:color w:val="0000FF"/>
        </w:rPr>
      </w:pPr>
      <w:r>
        <w:t xml:space="preserve"> </w:t>
      </w:r>
    </w:p>
    <w:p w14:paraId="7685AB6C" w14:textId="77777777" w:rsidR="00D70415" w:rsidRDefault="00D70415" w:rsidP="00D70415">
      <w:pPr>
        <w:sectPr w:rsidR="00D70415">
          <w:headerReference w:type="default" r:id="rId8"/>
          <w:pgSz w:w="11906" w:h="16838" w:code="9"/>
          <w:pgMar w:top="1134" w:right="1418" w:bottom="2041" w:left="1418" w:header="680" w:footer="680" w:gutter="0"/>
          <w:cols w:space="720"/>
        </w:sectPr>
      </w:pPr>
    </w:p>
    <w:bookmarkEnd w:id="0"/>
    <w:p w14:paraId="010E4A65" w14:textId="77777777" w:rsidR="00D70415" w:rsidRPr="00961A1D" w:rsidRDefault="00D70415" w:rsidP="00D70415">
      <w:pPr>
        <w:pStyle w:val="conteudo"/>
        <w:outlineLvl w:val="0"/>
        <w:rPr>
          <w:szCs w:val="24"/>
        </w:rPr>
      </w:pPr>
      <w:r w:rsidRPr="00961A1D">
        <w:rPr>
          <w:sz w:val="32"/>
        </w:rPr>
        <w:lastRenderedPageBreak/>
        <w:t>Conteúdo</w:t>
      </w:r>
    </w:p>
    <w:p w14:paraId="1C48B76C" w14:textId="77777777" w:rsidR="00961A1D" w:rsidRPr="00961A1D" w:rsidRDefault="00D70415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961A1D">
        <w:rPr>
          <w:sz w:val="24"/>
          <w:szCs w:val="24"/>
        </w:rPr>
        <w:fldChar w:fldCharType="begin"/>
      </w:r>
      <w:r w:rsidRPr="00961A1D">
        <w:rPr>
          <w:sz w:val="24"/>
          <w:szCs w:val="24"/>
        </w:rPr>
        <w:instrText xml:space="preserve"> TOC \o "1-3" </w:instrText>
      </w:r>
      <w:r w:rsidRPr="00961A1D">
        <w:rPr>
          <w:sz w:val="24"/>
          <w:szCs w:val="24"/>
        </w:rPr>
        <w:fldChar w:fldCharType="separate"/>
      </w:r>
      <w:r w:rsidR="00961A1D" w:rsidRPr="00961A1D">
        <w:rPr>
          <w:noProof/>
          <w:sz w:val="24"/>
          <w:szCs w:val="24"/>
        </w:rPr>
        <w:t>1</w:t>
      </w:r>
      <w:r w:rsidR="00961A1D" w:rsidRPr="00961A1D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="00961A1D" w:rsidRPr="00961A1D">
        <w:rPr>
          <w:noProof/>
          <w:sz w:val="24"/>
          <w:szCs w:val="24"/>
        </w:rPr>
        <w:t>Introdução</w:t>
      </w:r>
      <w:r w:rsidR="00961A1D" w:rsidRPr="00961A1D">
        <w:rPr>
          <w:noProof/>
          <w:sz w:val="24"/>
          <w:szCs w:val="24"/>
        </w:rPr>
        <w:tab/>
      </w:r>
      <w:r w:rsidR="00961A1D" w:rsidRPr="00961A1D">
        <w:rPr>
          <w:noProof/>
          <w:sz w:val="24"/>
          <w:szCs w:val="24"/>
        </w:rPr>
        <w:fldChar w:fldCharType="begin"/>
      </w:r>
      <w:r w:rsidR="00961A1D" w:rsidRPr="00961A1D">
        <w:rPr>
          <w:noProof/>
          <w:sz w:val="24"/>
          <w:szCs w:val="24"/>
        </w:rPr>
        <w:instrText xml:space="preserve"> PAGEREF _Toc101971161 \h </w:instrText>
      </w:r>
      <w:r w:rsidR="00961A1D" w:rsidRPr="00961A1D">
        <w:rPr>
          <w:noProof/>
          <w:sz w:val="24"/>
          <w:szCs w:val="24"/>
        </w:rPr>
      </w:r>
      <w:r w:rsidR="00961A1D" w:rsidRPr="00961A1D">
        <w:rPr>
          <w:noProof/>
          <w:sz w:val="24"/>
          <w:szCs w:val="24"/>
        </w:rPr>
        <w:fldChar w:fldCharType="separate"/>
      </w:r>
      <w:r w:rsidR="00961A1D" w:rsidRPr="00961A1D">
        <w:rPr>
          <w:noProof/>
          <w:sz w:val="24"/>
          <w:szCs w:val="24"/>
        </w:rPr>
        <w:t>4</w:t>
      </w:r>
      <w:r w:rsidR="00961A1D" w:rsidRPr="00961A1D">
        <w:rPr>
          <w:noProof/>
          <w:sz w:val="24"/>
          <w:szCs w:val="24"/>
        </w:rPr>
        <w:fldChar w:fldCharType="end"/>
      </w:r>
    </w:p>
    <w:p w14:paraId="2CB15C97" w14:textId="77777777" w:rsidR="00961A1D" w:rsidRPr="00961A1D" w:rsidRDefault="00961A1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961A1D">
        <w:rPr>
          <w:noProof/>
          <w:snapToGrid w:val="0"/>
          <w:sz w:val="24"/>
          <w:szCs w:val="24"/>
          <w:lang w:eastAsia="en-US"/>
        </w:rPr>
        <w:t>2</w:t>
      </w:r>
      <w:r w:rsidRPr="00961A1D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961A1D">
        <w:rPr>
          <w:noProof/>
          <w:snapToGrid w:val="0"/>
          <w:sz w:val="24"/>
          <w:szCs w:val="24"/>
          <w:lang w:eastAsia="en-US"/>
        </w:rPr>
        <w:t>Objetivos do Projeto</w:t>
      </w:r>
      <w:r w:rsidRPr="00961A1D">
        <w:rPr>
          <w:noProof/>
          <w:sz w:val="24"/>
          <w:szCs w:val="24"/>
        </w:rPr>
        <w:tab/>
      </w:r>
      <w:r w:rsidRPr="00961A1D">
        <w:rPr>
          <w:noProof/>
          <w:sz w:val="24"/>
          <w:szCs w:val="24"/>
        </w:rPr>
        <w:fldChar w:fldCharType="begin"/>
      </w:r>
      <w:r w:rsidRPr="00961A1D">
        <w:rPr>
          <w:noProof/>
          <w:sz w:val="24"/>
          <w:szCs w:val="24"/>
        </w:rPr>
        <w:instrText xml:space="preserve"> PAGEREF _Toc101971162 \h </w:instrText>
      </w:r>
      <w:r w:rsidRPr="00961A1D">
        <w:rPr>
          <w:noProof/>
          <w:sz w:val="24"/>
          <w:szCs w:val="24"/>
        </w:rPr>
      </w:r>
      <w:r w:rsidRPr="00961A1D">
        <w:rPr>
          <w:noProof/>
          <w:sz w:val="24"/>
          <w:szCs w:val="24"/>
        </w:rPr>
        <w:fldChar w:fldCharType="separate"/>
      </w:r>
      <w:r w:rsidRPr="00961A1D">
        <w:rPr>
          <w:noProof/>
          <w:sz w:val="24"/>
          <w:szCs w:val="24"/>
        </w:rPr>
        <w:t>4</w:t>
      </w:r>
      <w:r w:rsidRPr="00961A1D">
        <w:rPr>
          <w:noProof/>
          <w:sz w:val="24"/>
          <w:szCs w:val="24"/>
        </w:rPr>
        <w:fldChar w:fldCharType="end"/>
      </w:r>
    </w:p>
    <w:p w14:paraId="2B39CE3B" w14:textId="77777777" w:rsidR="00961A1D" w:rsidRPr="00961A1D" w:rsidRDefault="00961A1D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961A1D">
        <w:rPr>
          <w:noProof/>
          <w:sz w:val="24"/>
          <w:szCs w:val="24"/>
        </w:rPr>
        <w:t>2.1</w:t>
      </w:r>
      <w:r w:rsidRPr="00961A1D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61A1D">
        <w:rPr>
          <w:noProof/>
          <w:sz w:val="24"/>
          <w:szCs w:val="24"/>
        </w:rPr>
        <w:t>Principais Objetivos do Projeto</w:t>
      </w:r>
      <w:r w:rsidRPr="00961A1D">
        <w:rPr>
          <w:noProof/>
          <w:sz w:val="24"/>
          <w:szCs w:val="24"/>
        </w:rPr>
        <w:tab/>
      </w:r>
      <w:r w:rsidRPr="00961A1D">
        <w:rPr>
          <w:noProof/>
          <w:sz w:val="24"/>
          <w:szCs w:val="24"/>
        </w:rPr>
        <w:fldChar w:fldCharType="begin"/>
      </w:r>
      <w:r w:rsidRPr="00961A1D">
        <w:rPr>
          <w:noProof/>
          <w:sz w:val="24"/>
          <w:szCs w:val="24"/>
        </w:rPr>
        <w:instrText xml:space="preserve"> PAGEREF _Toc101971163 \h </w:instrText>
      </w:r>
      <w:r w:rsidRPr="00961A1D">
        <w:rPr>
          <w:noProof/>
          <w:sz w:val="24"/>
          <w:szCs w:val="24"/>
        </w:rPr>
      </w:r>
      <w:r w:rsidRPr="00961A1D">
        <w:rPr>
          <w:noProof/>
          <w:sz w:val="24"/>
          <w:szCs w:val="24"/>
        </w:rPr>
        <w:fldChar w:fldCharType="separate"/>
      </w:r>
      <w:r w:rsidRPr="00961A1D">
        <w:rPr>
          <w:noProof/>
          <w:sz w:val="24"/>
          <w:szCs w:val="24"/>
        </w:rPr>
        <w:t>4</w:t>
      </w:r>
      <w:r w:rsidRPr="00961A1D">
        <w:rPr>
          <w:noProof/>
          <w:sz w:val="24"/>
          <w:szCs w:val="24"/>
        </w:rPr>
        <w:fldChar w:fldCharType="end"/>
      </w:r>
    </w:p>
    <w:p w14:paraId="63A9868F" w14:textId="77777777" w:rsidR="00961A1D" w:rsidRPr="00961A1D" w:rsidRDefault="00961A1D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961A1D">
        <w:rPr>
          <w:noProof/>
          <w:sz w:val="24"/>
          <w:szCs w:val="24"/>
        </w:rPr>
        <w:t>2.2</w:t>
      </w:r>
      <w:r w:rsidRPr="00961A1D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61A1D">
        <w:rPr>
          <w:noProof/>
          <w:sz w:val="24"/>
          <w:szCs w:val="24"/>
        </w:rPr>
        <w:t>Objetivos do Gerenciamento do Projeto</w:t>
      </w:r>
      <w:r w:rsidRPr="00961A1D">
        <w:rPr>
          <w:noProof/>
          <w:sz w:val="24"/>
          <w:szCs w:val="24"/>
        </w:rPr>
        <w:tab/>
      </w:r>
      <w:r w:rsidRPr="00961A1D">
        <w:rPr>
          <w:noProof/>
          <w:sz w:val="24"/>
          <w:szCs w:val="24"/>
        </w:rPr>
        <w:fldChar w:fldCharType="begin"/>
      </w:r>
      <w:r w:rsidRPr="00961A1D">
        <w:rPr>
          <w:noProof/>
          <w:sz w:val="24"/>
          <w:szCs w:val="24"/>
        </w:rPr>
        <w:instrText xml:space="preserve"> PAGEREF _Toc101971164 \h </w:instrText>
      </w:r>
      <w:r w:rsidRPr="00961A1D">
        <w:rPr>
          <w:noProof/>
          <w:sz w:val="24"/>
          <w:szCs w:val="24"/>
        </w:rPr>
      </w:r>
      <w:r w:rsidRPr="00961A1D">
        <w:rPr>
          <w:noProof/>
          <w:sz w:val="24"/>
          <w:szCs w:val="24"/>
        </w:rPr>
        <w:fldChar w:fldCharType="separate"/>
      </w:r>
      <w:r w:rsidRPr="00961A1D">
        <w:rPr>
          <w:noProof/>
          <w:sz w:val="24"/>
          <w:szCs w:val="24"/>
        </w:rPr>
        <w:t>4</w:t>
      </w:r>
      <w:r w:rsidRPr="00961A1D">
        <w:rPr>
          <w:noProof/>
          <w:sz w:val="24"/>
          <w:szCs w:val="24"/>
        </w:rPr>
        <w:fldChar w:fldCharType="end"/>
      </w:r>
    </w:p>
    <w:p w14:paraId="799C0B54" w14:textId="77777777" w:rsidR="00961A1D" w:rsidRPr="00961A1D" w:rsidRDefault="00961A1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961A1D">
        <w:rPr>
          <w:noProof/>
          <w:sz w:val="24"/>
          <w:szCs w:val="24"/>
        </w:rPr>
        <w:t>3</w:t>
      </w:r>
      <w:r w:rsidRPr="00961A1D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961A1D">
        <w:rPr>
          <w:noProof/>
          <w:sz w:val="24"/>
          <w:szCs w:val="24"/>
        </w:rPr>
        <w:t>Premissas para o Projeto</w:t>
      </w:r>
      <w:r w:rsidRPr="00961A1D">
        <w:rPr>
          <w:noProof/>
          <w:sz w:val="24"/>
          <w:szCs w:val="24"/>
        </w:rPr>
        <w:tab/>
      </w:r>
      <w:r w:rsidRPr="00961A1D">
        <w:rPr>
          <w:noProof/>
          <w:sz w:val="24"/>
          <w:szCs w:val="24"/>
        </w:rPr>
        <w:fldChar w:fldCharType="begin"/>
      </w:r>
      <w:r w:rsidRPr="00961A1D">
        <w:rPr>
          <w:noProof/>
          <w:sz w:val="24"/>
          <w:szCs w:val="24"/>
        </w:rPr>
        <w:instrText xml:space="preserve"> PAGEREF _Toc101971165 \h </w:instrText>
      </w:r>
      <w:r w:rsidRPr="00961A1D">
        <w:rPr>
          <w:noProof/>
          <w:sz w:val="24"/>
          <w:szCs w:val="24"/>
        </w:rPr>
      </w:r>
      <w:r w:rsidRPr="00961A1D">
        <w:rPr>
          <w:noProof/>
          <w:sz w:val="24"/>
          <w:szCs w:val="24"/>
        </w:rPr>
        <w:fldChar w:fldCharType="separate"/>
      </w:r>
      <w:r w:rsidRPr="00961A1D">
        <w:rPr>
          <w:noProof/>
          <w:sz w:val="24"/>
          <w:szCs w:val="24"/>
        </w:rPr>
        <w:t>4</w:t>
      </w:r>
      <w:r w:rsidRPr="00961A1D">
        <w:rPr>
          <w:noProof/>
          <w:sz w:val="24"/>
          <w:szCs w:val="24"/>
        </w:rPr>
        <w:fldChar w:fldCharType="end"/>
      </w:r>
    </w:p>
    <w:p w14:paraId="726B82E8" w14:textId="77777777" w:rsidR="00961A1D" w:rsidRPr="00961A1D" w:rsidRDefault="00961A1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961A1D">
        <w:rPr>
          <w:noProof/>
          <w:sz w:val="24"/>
          <w:szCs w:val="24"/>
        </w:rPr>
        <w:t>4</w:t>
      </w:r>
      <w:r w:rsidRPr="00961A1D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961A1D">
        <w:rPr>
          <w:noProof/>
          <w:sz w:val="24"/>
          <w:szCs w:val="24"/>
        </w:rPr>
        <w:t>Escopo</w:t>
      </w:r>
      <w:r w:rsidRPr="00961A1D">
        <w:rPr>
          <w:noProof/>
          <w:sz w:val="24"/>
          <w:szCs w:val="24"/>
        </w:rPr>
        <w:tab/>
      </w:r>
      <w:r w:rsidRPr="00961A1D">
        <w:rPr>
          <w:noProof/>
          <w:sz w:val="24"/>
          <w:szCs w:val="24"/>
        </w:rPr>
        <w:fldChar w:fldCharType="begin"/>
      </w:r>
      <w:r w:rsidRPr="00961A1D">
        <w:rPr>
          <w:noProof/>
          <w:sz w:val="24"/>
          <w:szCs w:val="24"/>
        </w:rPr>
        <w:instrText xml:space="preserve"> PAGEREF _Toc101971166 \h </w:instrText>
      </w:r>
      <w:r w:rsidRPr="00961A1D">
        <w:rPr>
          <w:noProof/>
          <w:sz w:val="24"/>
          <w:szCs w:val="24"/>
        </w:rPr>
      </w:r>
      <w:r w:rsidRPr="00961A1D">
        <w:rPr>
          <w:noProof/>
          <w:sz w:val="24"/>
          <w:szCs w:val="24"/>
        </w:rPr>
        <w:fldChar w:fldCharType="separate"/>
      </w:r>
      <w:r w:rsidRPr="00961A1D">
        <w:rPr>
          <w:noProof/>
          <w:sz w:val="24"/>
          <w:szCs w:val="24"/>
        </w:rPr>
        <w:t>4</w:t>
      </w:r>
      <w:r w:rsidRPr="00961A1D">
        <w:rPr>
          <w:noProof/>
          <w:sz w:val="24"/>
          <w:szCs w:val="24"/>
        </w:rPr>
        <w:fldChar w:fldCharType="end"/>
      </w:r>
    </w:p>
    <w:p w14:paraId="218A05FB" w14:textId="77777777" w:rsidR="00961A1D" w:rsidRPr="00961A1D" w:rsidRDefault="00961A1D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961A1D">
        <w:rPr>
          <w:noProof/>
          <w:sz w:val="24"/>
          <w:szCs w:val="24"/>
        </w:rPr>
        <w:t>4.1</w:t>
      </w:r>
      <w:r w:rsidRPr="00961A1D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61A1D">
        <w:rPr>
          <w:noProof/>
          <w:sz w:val="24"/>
          <w:szCs w:val="24"/>
        </w:rPr>
        <w:t>No Escopo</w:t>
      </w:r>
      <w:r w:rsidRPr="00961A1D">
        <w:rPr>
          <w:noProof/>
          <w:sz w:val="24"/>
          <w:szCs w:val="24"/>
        </w:rPr>
        <w:tab/>
      </w:r>
      <w:r w:rsidRPr="00961A1D">
        <w:rPr>
          <w:noProof/>
          <w:sz w:val="24"/>
          <w:szCs w:val="24"/>
        </w:rPr>
        <w:fldChar w:fldCharType="begin"/>
      </w:r>
      <w:r w:rsidRPr="00961A1D">
        <w:rPr>
          <w:noProof/>
          <w:sz w:val="24"/>
          <w:szCs w:val="24"/>
        </w:rPr>
        <w:instrText xml:space="preserve"> PAGEREF _Toc101971167 \h </w:instrText>
      </w:r>
      <w:r w:rsidRPr="00961A1D">
        <w:rPr>
          <w:noProof/>
          <w:sz w:val="24"/>
          <w:szCs w:val="24"/>
        </w:rPr>
      </w:r>
      <w:r w:rsidRPr="00961A1D">
        <w:rPr>
          <w:noProof/>
          <w:sz w:val="24"/>
          <w:szCs w:val="24"/>
        </w:rPr>
        <w:fldChar w:fldCharType="separate"/>
      </w:r>
      <w:r w:rsidRPr="00961A1D">
        <w:rPr>
          <w:noProof/>
          <w:sz w:val="24"/>
          <w:szCs w:val="24"/>
        </w:rPr>
        <w:t>4</w:t>
      </w:r>
      <w:r w:rsidRPr="00961A1D">
        <w:rPr>
          <w:noProof/>
          <w:sz w:val="24"/>
          <w:szCs w:val="24"/>
        </w:rPr>
        <w:fldChar w:fldCharType="end"/>
      </w:r>
    </w:p>
    <w:p w14:paraId="47141FDC" w14:textId="77777777" w:rsidR="00961A1D" w:rsidRPr="00961A1D" w:rsidRDefault="00961A1D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r w:rsidRPr="00961A1D">
        <w:rPr>
          <w:noProof/>
          <w:sz w:val="24"/>
          <w:szCs w:val="24"/>
        </w:rPr>
        <w:t>4.2</w:t>
      </w:r>
      <w:r w:rsidRPr="00961A1D"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  <w:tab/>
      </w:r>
      <w:r w:rsidRPr="00961A1D">
        <w:rPr>
          <w:noProof/>
          <w:sz w:val="24"/>
          <w:szCs w:val="24"/>
        </w:rPr>
        <w:t>Fora do Escopo</w:t>
      </w:r>
      <w:r w:rsidRPr="00961A1D">
        <w:rPr>
          <w:noProof/>
          <w:sz w:val="24"/>
          <w:szCs w:val="24"/>
        </w:rPr>
        <w:tab/>
      </w:r>
      <w:r w:rsidRPr="00961A1D">
        <w:rPr>
          <w:noProof/>
          <w:sz w:val="24"/>
          <w:szCs w:val="24"/>
        </w:rPr>
        <w:fldChar w:fldCharType="begin"/>
      </w:r>
      <w:r w:rsidRPr="00961A1D">
        <w:rPr>
          <w:noProof/>
          <w:sz w:val="24"/>
          <w:szCs w:val="24"/>
        </w:rPr>
        <w:instrText xml:space="preserve"> PAGEREF _Toc101971168 \h </w:instrText>
      </w:r>
      <w:r w:rsidRPr="00961A1D">
        <w:rPr>
          <w:noProof/>
          <w:sz w:val="24"/>
          <w:szCs w:val="24"/>
        </w:rPr>
      </w:r>
      <w:r w:rsidRPr="00961A1D">
        <w:rPr>
          <w:noProof/>
          <w:sz w:val="24"/>
          <w:szCs w:val="24"/>
        </w:rPr>
        <w:fldChar w:fldCharType="separate"/>
      </w:r>
      <w:r w:rsidRPr="00961A1D">
        <w:rPr>
          <w:noProof/>
          <w:sz w:val="24"/>
          <w:szCs w:val="24"/>
        </w:rPr>
        <w:t>4</w:t>
      </w:r>
      <w:r w:rsidRPr="00961A1D">
        <w:rPr>
          <w:noProof/>
          <w:sz w:val="24"/>
          <w:szCs w:val="24"/>
        </w:rPr>
        <w:fldChar w:fldCharType="end"/>
      </w:r>
    </w:p>
    <w:p w14:paraId="6A17252B" w14:textId="77777777" w:rsidR="00961A1D" w:rsidRPr="00961A1D" w:rsidRDefault="00961A1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961A1D">
        <w:rPr>
          <w:noProof/>
          <w:sz w:val="24"/>
          <w:szCs w:val="24"/>
        </w:rPr>
        <w:t>5</w:t>
      </w:r>
      <w:r w:rsidRPr="00961A1D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961A1D">
        <w:rPr>
          <w:noProof/>
          <w:sz w:val="24"/>
          <w:szCs w:val="24"/>
        </w:rPr>
        <w:t>Metodologia de desenvolvimento do sistema (MDS)</w:t>
      </w:r>
      <w:r w:rsidRPr="00961A1D">
        <w:rPr>
          <w:noProof/>
          <w:sz w:val="24"/>
          <w:szCs w:val="24"/>
        </w:rPr>
        <w:tab/>
      </w:r>
      <w:r w:rsidRPr="00961A1D">
        <w:rPr>
          <w:noProof/>
          <w:sz w:val="24"/>
          <w:szCs w:val="24"/>
        </w:rPr>
        <w:fldChar w:fldCharType="begin"/>
      </w:r>
      <w:r w:rsidRPr="00961A1D">
        <w:rPr>
          <w:noProof/>
          <w:sz w:val="24"/>
          <w:szCs w:val="24"/>
        </w:rPr>
        <w:instrText xml:space="preserve"> PAGEREF _Toc101971169 \h </w:instrText>
      </w:r>
      <w:r w:rsidRPr="00961A1D">
        <w:rPr>
          <w:noProof/>
          <w:sz w:val="24"/>
          <w:szCs w:val="24"/>
        </w:rPr>
      </w:r>
      <w:r w:rsidRPr="00961A1D">
        <w:rPr>
          <w:noProof/>
          <w:sz w:val="24"/>
          <w:szCs w:val="24"/>
        </w:rPr>
        <w:fldChar w:fldCharType="separate"/>
      </w:r>
      <w:r w:rsidRPr="00961A1D">
        <w:rPr>
          <w:noProof/>
          <w:sz w:val="24"/>
          <w:szCs w:val="24"/>
        </w:rPr>
        <w:t>5</w:t>
      </w:r>
      <w:r w:rsidRPr="00961A1D">
        <w:rPr>
          <w:noProof/>
          <w:sz w:val="24"/>
          <w:szCs w:val="24"/>
        </w:rPr>
        <w:fldChar w:fldCharType="end"/>
      </w:r>
    </w:p>
    <w:p w14:paraId="14F9D231" w14:textId="77777777" w:rsidR="00961A1D" w:rsidRPr="00961A1D" w:rsidRDefault="00961A1D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</w:pPr>
      <w:r w:rsidRPr="00961A1D">
        <w:rPr>
          <w:noProof/>
          <w:sz w:val="24"/>
          <w:szCs w:val="24"/>
        </w:rPr>
        <w:t>6</w:t>
      </w:r>
      <w:r w:rsidRPr="00961A1D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</w:rPr>
        <w:tab/>
      </w:r>
      <w:r w:rsidRPr="00961A1D">
        <w:rPr>
          <w:noProof/>
          <w:sz w:val="24"/>
          <w:szCs w:val="24"/>
        </w:rPr>
        <w:t>Cronograma</w:t>
      </w:r>
      <w:r w:rsidRPr="00961A1D">
        <w:rPr>
          <w:noProof/>
          <w:sz w:val="24"/>
          <w:szCs w:val="24"/>
        </w:rPr>
        <w:tab/>
      </w:r>
      <w:r w:rsidRPr="00961A1D">
        <w:rPr>
          <w:noProof/>
          <w:sz w:val="24"/>
          <w:szCs w:val="24"/>
        </w:rPr>
        <w:fldChar w:fldCharType="begin"/>
      </w:r>
      <w:r w:rsidRPr="00961A1D">
        <w:rPr>
          <w:noProof/>
          <w:sz w:val="24"/>
          <w:szCs w:val="24"/>
        </w:rPr>
        <w:instrText xml:space="preserve"> PAGEREF _Toc101971170 \h </w:instrText>
      </w:r>
      <w:r w:rsidRPr="00961A1D">
        <w:rPr>
          <w:noProof/>
          <w:sz w:val="24"/>
          <w:szCs w:val="24"/>
        </w:rPr>
      </w:r>
      <w:r w:rsidRPr="00961A1D">
        <w:rPr>
          <w:noProof/>
          <w:sz w:val="24"/>
          <w:szCs w:val="24"/>
        </w:rPr>
        <w:fldChar w:fldCharType="separate"/>
      </w:r>
      <w:r w:rsidRPr="00961A1D">
        <w:rPr>
          <w:noProof/>
          <w:sz w:val="24"/>
          <w:szCs w:val="24"/>
        </w:rPr>
        <w:t>5</w:t>
      </w:r>
      <w:r w:rsidRPr="00961A1D">
        <w:rPr>
          <w:noProof/>
          <w:sz w:val="24"/>
          <w:szCs w:val="24"/>
        </w:rPr>
        <w:fldChar w:fldCharType="end"/>
      </w:r>
    </w:p>
    <w:p w14:paraId="4F016709" w14:textId="77777777" w:rsidR="00D70415" w:rsidRDefault="00D70415" w:rsidP="00D70415">
      <w:r w:rsidRPr="00961A1D">
        <w:rPr>
          <w:szCs w:val="24"/>
        </w:rPr>
        <w:fldChar w:fldCharType="end"/>
      </w:r>
    </w:p>
    <w:p w14:paraId="03DA97D2" w14:textId="77777777" w:rsidR="00D70415" w:rsidRDefault="00D70415" w:rsidP="00D70415"/>
    <w:p w14:paraId="73FEF4B4" w14:textId="77777777" w:rsidR="00D70415" w:rsidRDefault="00D70415" w:rsidP="00D70415"/>
    <w:p w14:paraId="16FE9E0C" w14:textId="77777777" w:rsidR="00D70415" w:rsidRDefault="00D70415" w:rsidP="00D70415"/>
    <w:p w14:paraId="4101E131" w14:textId="77777777" w:rsidR="00D70415" w:rsidRDefault="00D70415" w:rsidP="00D70415">
      <w:pPr>
        <w:pStyle w:val="Ttulo1"/>
        <w:sectPr w:rsidR="00D70415">
          <w:headerReference w:type="default" r:id="rId9"/>
          <w:footerReference w:type="default" r:id="rId10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0028DC70" w14:textId="77777777" w:rsidR="00D70415" w:rsidRDefault="00D70415" w:rsidP="00D70415">
      <w:pPr>
        <w:pStyle w:val="Ttulo1"/>
      </w:pPr>
      <w:bookmarkStart w:id="1" w:name="_Toc101971161"/>
      <w:r>
        <w:lastRenderedPageBreak/>
        <w:t>Introdução</w:t>
      </w:r>
      <w:bookmarkEnd w:id="1"/>
    </w:p>
    <w:p w14:paraId="6B517CAD" w14:textId="52CDA7B5" w:rsidR="00024607" w:rsidRPr="00A90915" w:rsidRDefault="00024607" w:rsidP="00024607">
      <w:bookmarkStart w:id="2" w:name="_Toc101971162"/>
      <w:r>
        <w:t xml:space="preserve">O projeto tem como intuito resolver o problema de gestão de uma </w:t>
      </w:r>
      <w:r w:rsidRPr="002F3616">
        <w:t>fábrica d</w:t>
      </w:r>
      <w:r>
        <w:t>e móveis planejados</w:t>
      </w:r>
      <w:r w:rsidR="00B6611E">
        <w:t xml:space="preserve">, </w:t>
      </w:r>
      <w:r>
        <w:t xml:space="preserve">que recebe dezenas de projetos por dia. Assim, possibilitando um controle maior da produção e disponibilizando uma maior transparência para os clientes, por meio de um acompanhamento mais detalhado. </w:t>
      </w:r>
    </w:p>
    <w:p w14:paraId="1125F1EC" w14:textId="77777777" w:rsidR="00D70415" w:rsidRDefault="00D70415" w:rsidP="00D70415">
      <w:pPr>
        <w:pStyle w:val="Ttulo1"/>
        <w:rPr>
          <w:snapToGrid w:val="0"/>
          <w:lang w:eastAsia="en-US"/>
        </w:rPr>
      </w:pPr>
      <w:r>
        <w:rPr>
          <w:snapToGrid w:val="0"/>
          <w:lang w:eastAsia="en-US"/>
        </w:rPr>
        <w:t>Objetivos do Projeto</w:t>
      </w:r>
      <w:bookmarkEnd w:id="2"/>
    </w:p>
    <w:p w14:paraId="77BE9717" w14:textId="77777777" w:rsidR="00D70415" w:rsidRDefault="00D70415" w:rsidP="00D70415">
      <w:pPr>
        <w:pStyle w:val="Ttulo2"/>
      </w:pPr>
      <w:bookmarkStart w:id="3" w:name="_Toc101971163"/>
      <w:r>
        <w:t>Principais Objetivos do Projeto</w:t>
      </w:r>
      <w:bookmarkEnd w:id="3"/>
    </w:p>
    <w:p w14:paraId="746378E5" w14:textId="2AC445E1" w:rsidR="00024607" w:rsidRPr="00982C01" w:rsidRDefault="00024607" w:rsidP="00024607">
      <w:bookmarkStart w:id="4" w:name="_Toc101971164"/>
      <w:r>
        <w:t>A aplicação a ser desenvolvida trata-se de um sistema de gestão e acompanhamento de produção, esse sistema deve fazer o controle das entradas dos projetos e a organização dos mesmos por ordem de prioridade, isso porque, a fábrica recebe projetos de vários arquitetos de diversos estados do Brasil. Junto com isso</w:t>
      </w:r>
      <w:r w:rsidR="00B6611E">
        <w:t>,</w:t>
      </w:r>
      <w:r>
        <w:t xml:space="preserve"> vem o sistema de acompanhamento que vai possibilitar que o arquiteto possa acompanhar a produção dos seus projetos sem precisar ligar na empresa.    </w:t>
      </w:r>
    </w:p>
    <w:p w14:paraId="417557BC" w14:textId="2CB91252" w:rsidR="00D70415" w:rsidRDefault="00D70415" w:rsidP="00D70415">
      <w:pPr>
        <w:pStyle w:val="Ttulo2"/>
      </w:pPr>
      <w:r>
        <w:t>Objetivos do Gerenciamento do Projeto</w:t>
      </w:r>
      <w:bookmarkEnd w:id="4"/>
    </w:p>
    <w:p w14:paraId="5A4B9F98" w14:textId="77777777" w:rsidR="00024607" w:rsidRDefault="00024607" w:rsidP="00BE1F14">
      <w:pPr>
        <w:numPr>
          <w:ilvl w:val="0"/>
          <w:numId w:val="3"/>
        </w:numPr>
      </w:pPr>
      <w:r>
        <w:t>Comunicação com um arquiteto e um gerente da área de produção de móveis para colher feedbacks das funcionalidades implementadas.</w:t>
      </w:r>
    </w:p>
    <w:p w14:paraId="6827D345" w14:textId="77777777" w:rsidR="00024607" w:rsidRDefault="00024607" w:rsidP="00BE1F14">
      <w:pPr>
        <w:numPr>
          <w:ilvl w:val="0"/>
          <w:numId w:val="3"/>
        </w:numPr>
      </w:pPr>
      <w:r>
        <w:t>Auxílio do professor no quesito desenvolvimento.</w:t>
      </w:r>
    </w:p>
    <w:p w14:paraId="5300A1CA" w14:textId="52F04F87" w:rsidR="00024607" w:rsidRPr="00024607" w:rsidRDefault="00024607" w:rsidP="00BE1F14">
      <w:pPr>
        <w:numPr>
          <w:ilvl w:val="0"/>
          <w:numId w:val="3"/>
        </w:numPr>
      </w:pPr>
      <w:r w:rsidRPr="00035239">
        <w:t xml:space="preserve">Entregar </w:t>
      </w:r>
      <w:r>
        <w:t>das sprints no prazo determinado.</w:t>
      </w:r>
    </w:p>
    <w:p w14:paraId="2DFAE90C" w14:textId="77777777" w:rsidR="00D70415" w:rsidRDefault="00D70415" w:rsidP="00D70415">
      <w:pPr>
        <w:pStyle w:val="Ttulo1"/>
      </w:pPr>
      <w:bookmarkStart w:id="5" w:name="_Toc101971165"/>
      <w:r>
        <w:t>Premissas para o Projeto</w:t>
      </w:r>
      <w:bookmarkEnd w:id="5"/>
    </w:p>
    <w:p w14:paraId="4AEF1F35" w14:textId="485CBDDC" w:rsidR="00B81900" w:rsidRPr="00B81900" w:rsidRDefault="00AA5167" w:rsidP="00B81900">
      <w:r>
        <w:t xml:space="preserve">Desenvolvimento regrado a prazo e feedbacks para o melhor desempenho do projeto. </w:t>
      </w:r>
    </w:p>
    <w:bookmarkStart w:id="6" w:name="PlanoFases"/>
    <w:bookmarkStart w:id="7" w:name="_Toc430447687"/>
    <w:bookmarkStart w:id="8" w:name="_Ref472483531"/>
    <w:p w14:paraId="3D11327E" w14:textId="77777777" w:rsidR="00D70415" w:rsidRPr="00961A1D" w:rsidRDefault="00D70415" w:rsidP="00D70415">
      <w:pPr>
        <w:pStyle w:val="Ttulo1"/>
      </w:pPr>
      <w:r w:rsidRPr="00961A1D">
        <w:fldChar w:fldCharType="begin"/>
      </w:r>
      <w:r w:rsidRPr="00961A1D">
        <w:instrText xml:space="preserve"> HYPERLINK  \l "_Glossário" \o "Ver o glossário" </w:instrText>
      </w:r>
      <w:r w:rsidRPr="00961A1D">
        <w:fldChar w:fldCharType="separate"/>
      </w:r>
      <w:bookmarkStart w:id="9" w:name="_Toc101971166"/>
      <w:r w:rsidRPr="00961A1D">
        <w:rPr>
          <w:rStyle w:val="Hyperlink"/>
          <w:color w:val="auto"/>
          <w:u w:val="none"/>
        </w:rPr>
        <w:t>Escopo</w:t>
      </w:r>
      <w:bookmarkEnd w:id="9"/>
      <w:r w:rsidRPr="00961A1D">
        <w:fldChar w:fldCharType="end"/>
      </w:r>
    </w:p>
    <w:p w14:paraId="57CAD2E1" w14:textId="3FB251D6" w:rsidR="00D70415" w:rsidRDefault="00D70415" w:rsidP="00D70415">
      <w:pPr>
        <w:pStyle w:val="Ttulo2"/>
      </w:pPr>
      <w:bookmarkStart w:id="10" w:name="_Toc101971167"/>
      <w:r>
        <w:t>No Escopo</w:t>
      </w:r>
      <w:bookmarkEnd w:id="10"/>
    </w:p>
    <w:p w14:paraId="36FA4C4C" w14:textId="6E2EA87D" w:rsidR="00024607" w:rsidRDefault="00414AB3" w:rsidP="00BE1F14">
      <w:pPr>
        <w:pStyle w:val="PargrafodaLista"/>
        <w:numPr>
          <w:ilvl w:val="0"/>
          <w:numId w:val="9"/>
        </w:numPr>
      </w:pPr>
      <w:r>
        <w:t xml:space="preserve">Cadastro </w:t>
      </w:r>
      <w:r w:rsidR="008F3F1A">
        <w:t xml:space="preserve">dos projetos </w:t>
      </w:r>
    </w:p>
    <w:p w14:paraId="0F02C677" w14:textId="51FE13C1" w:rsidR="0026359C" w:rsidRDefault="0026359C" w:rsidP="00BE1F14">
      <w:pPr>
        <w:pStyle w:val="PargrafodaLista"/>
        <w:numPr>
          <w:ilvl w:val="0"/>
          <w:numId w:val="9"/>
        </w:numPr>
      </w:pPr>
      <w:r>
        <w:t xml:space="preserve">Cadastro dos clientes pessoa física/Jurídica </w:t>
      </w:r>
    </w:p>
    <w:p w14:paraId="7D6D613A" w14:textId="36F957EE" w:rsidR="00414AB3" w:rsidRPr="00024607" w:rsidRDefault="00414AB3" w:rsidP="00BE1F14">
      <w:pPr>
        <w:pStyle w:val="PargrafodaLista"/>
        <w:numPr>
          <w:ilvl w:val="0"/>
          <w:numId w:val="9"/>
        </w:numPr>
      </w:pPr>
      <w:r>
        <w:t xml:space="preserve">Acompanhamento do andamento do projeto por meio de um código de rastreio. </w:t>
      </w:r>
    </w:p>
    <w:p w14:paraId="422F3CA6" w14:textId="23B6E54F" w:rsidR="00D70415" w:rsidRDefault="00D70415" w:rsidP="00D70415">
      <w:pPr>
        <w:pStyle w:val="Ttulo2"/>
      </w:pPr>
      <w:bookmarkStart w:id="11" w:name="_Toc101971168"/>
      <w:r>
        <w:t>Fora do Escopo</w:t>
      </w:r>
      <w:bookmarkEnd w:id="11"/>
    </w:p>
    <w:p w14:paraId="3459C098" w14:textId="1AD74C77" w:rsidR="000A433F" w:rsidRDefault="00826F33" w:rsidP="00BE1F14">
      <w:pPr>
        <w:pStyle w:val="PargrafodaLista"/>
        <w:numPr>
          <w:ilvl w:val="0"/>
          <w:numId w:val="8"/>
        </w:numPr>
      </w:pPr>
      <w:r>
        <w:t xml:space="preserve">Ferramenta de </w:t>
      </w:r>
      <w:r w:rsidR="00CD3E31">
        <w:t>lance (</w:t>
      </w:r>
      <w:r w:rsidR="00C57148">
        <w:t xml:space="preserve">esse lance seria dado pelas fabricas de móveis) sobre um projeto postado pelo arquiteto </w:t>
      </w:r>
      <w:r w:rsidR="00CD3E31">
        <w:t xml:space="preserve">na plataforma, onde ele escolheria a melhor proposta para confecção do projeto. </w:t>
      </w:r>
    </w:p>
    <w:p w14:paraId="5A417A9C" w14:textId="169B700B" w:rsidR="000A433F" w:rsidRPr="00414AB3" w:rsidRDefault="000A433F" w:rsidP="00BE1F14">
      <w:pPr>
        <w:pStyle w:val="PargrafodaLista"/>
        <w:numPr>
          <w:ilvl w:val="0"/>
          <w:numId w:val="8"/>
        </w:numPr>
      </w:pPr>
      <w:r>
        <w:t>Tela de login</w:t>
      </w:r>
    </w:p>
    <w:p w14:paraId="574C0397" w14:textId="54E7AE86" w:rsidR="00D70415" w:rsidRDefault="00D70415" w:rsidP="00D70415">
      <w:pPr>
        <w:pStyle w:val="Ttulo1"/>
      </w:pPr>
      <w:bookmarkStart w:id="12" w:name="_Toc101971169"/>
      <w:r>
        <w:t>Metodologia de desenvolvimento do sistema (MDS)</w:t>
      </w:r>
      <w:bookmarkEnd w:id="12"/>
    </w:p>
    <w:p w14:paraId="1A328C01" w14:textId="13B1FFB1" w:rsidR="00D70415" w:rsidRDefault="003F09FF" w:rsidP="004412A1">
      <w:pPr>
        <w:ind w:left="432"/>
      </w:pPr>
      <w:r>
        <w:t xml:space="preserve">No desenvolvimento da aplicação vamos ter como padrão de projeto o MVC, juntamente com as seguintes tecnologias HTML, CSS, </w:t>
      </w:r>
      <w:proofErr w:type="spellStart"/>
      <w:r>
        <w:t>B</w:t>
      </w:r>
      <w:r w:rsidRPr="003F09FF">
        <w:t>ootstrap</w:t>
      </w:r>
      <w:proofErr w:type="spellEnd"/>
      <w:r>
        <w:t xml:space="preserve">, </w:t>
      </w:r>
      <w:proofErr w:type="spellStart"/>
      <w:r>
        <w:t>JavaScript</w:t>
      </w:r>
      <w:proofErr w:type="spellEnd"/>
      <w:r w:rsidR="004412A1">
        <w:t xml:space="preserve">, </w:t>
      </w:r>
      <w:proofErr w:type="spellStart"/>
      <w:r w:rsidR="004412A1">
        <w:t>Laravel</w:t>
      </w:r>
      <w:proofErr w:type="spellEnd"/>
      <w:r w:rsidR="004B3D49">
        <w:t xml:space="preserve"> e PHP como linguagem principal. E tudo isso será armazenado no GitHub.  </w:t>
      </w:r>
    </w:p>
    <w:p w14:paraId="2031B52B" w14:textId="77777777" w:rsidR="00D70415" w:rsidRPr="00E2138C" w:rsidRDefault="00D70415" w:rsidP="00D70415">
      <w:pPr>
        <w:pStyle w:val="Ttulo1"/>
      </w:pPr>
      <w:bookmarkStart w:id="13" w:name="_Toc101971170"/>
      <w:bookmarkEnd w:id="6"/>
      <w:bookmarkEnd w:id="7"/>
      <w:bookmarkEnd w:id="8"/>
      <w:r w:rsidRPr="00E2138C">
        <w:lastRenderedPageBreak/>
        <w:t>Cronograma</w:t>
      </w:r>
      <w:bookmarkEnd w:id="13"/>
    </w:p>
    <w:p w14:paraId="7DCA6ADD" w14:textId="1F5CEB91" w:rsidR="004B3D49" w:rsidRPr="00414AB3" w:rsidRDefault="004B3D49" w:rsidP="004B3D49">
      <w:pPr>
        <w:ind w:left="432" w:firstLine="144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647"/>
      </w:tblGrid>
      <w:tr w:rsidR="004308E8" w14:paraId="7B2A26A1" w14:textId="77777777" w:rsidTr="004308E8">
        <w:tc>
          <w:tcPr>
            <w:tcW w:w="1413" w:type="dxa"/>
          </w:tcPr>
          <w:p w14:paraId="7A05844E" w14:textId="40E1A962" w:rsidR="004308E8" w:rsidRPr="0078394C" w:rsidRDefault="004308E8" w:rsidP="004308E8">
            <w:pPr>
              <w:pStyle w:val="instrucaodepreenchimento"/>
              <w:jc w:val="center"/>
              <w:rPr>
                <w:i w:val="0"/>
                <w:iCs/>
                <w:color w:val="000000" w:themeColor="text1"/>
              </w:rPr>
            </w:pPr>
            <w:r w:rsidRPr="0078394C">
              <w:rPr>
                <w:i w:val="0"/>
                <w:iCs/>
                <w:color w:val="000000" w:themeColor="text1"/>
              </w:rPr>
              <w:t>Data</w:t>
            </w:r>
          </w:p>
        </w:tc>
        <w:tc>
          <w:tcPr>
            <w:tcW w:w="7647" w:type="dxa"/>
          </w:tcPr>
          <w:p w14:paraId="40B1AC42" w14:textId="0C25D0ED" w:rsidR="004308E8" w:rsidRPr="0078394C" w:rsidRDefault="004308E8" w:rsidP="004308E8">
            <w:pPr>
              <w:pStyle w:val="instrucaodepreenchimento"/>
              <w:jc w:val="center"/>
              <w:rPr>
                <w:i w:val="0"/>
                <w:iCs/>
                <w:color w:val="000000" w:themeColor="text1"/>
              </w:rPr>
            </w:pPr>
            <w:r w:rsidRPr="0078394C">
              <w:rPr>
                <w:i w:val="0"/>
                <w:iCs/>
                <w:color w:val="000000" w:themeColor="text1"/>
              </w:rPr>
              <w:t>Atividade</w:t>
            </w:r>
          </w:p>
        </w:tc>
      </w:tr>
      <w:tr w:rsidR="004308E8" w14:paraId="62243083" w14:textId="77777777" w:rsidTr="004308E8">
        <w:trPr>
          <w:trHeight w:val="965"/>
        </w:trPr>
        <w:tc>
          <w:tcPr>
            <w:tcW w:w="1413" w:type="dxa"/>
          </w:tcPr>
          <w:p w14:paraId="1B18F9B5" w14:textId="303AA16C" w:rsidR="004308E8" w:rsidRPr="0078394C" w:rsidRDefault="00CD6981" w:rsidP="00DF1BAC">
            <w:pPr>
              <w:pStyle w:val="instrucaodepreenchimento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16</w:t>
            </w:r>
            <w:r w:rsidR="004308E8" w:rsidRPr="0078394C">
              <w:rPr>
                <w:i w:val="0"/>
                <w:iCs/>
                <w:color w:val="000000" w:themeColor="text1"/>
              </w:rPr>
              <w:t>/05</w:t>
            </w:r>
          </w:p>
        </w:tc>
        <w:tc>
          <w:tcPr>
            <w:tcW w:w="7647" w:type="dxa"/>
          </w:tcPr>
          <w:p w14:paraId="53AF8680" w14:textId="3FD3A1AD" w:rsidR="000A433F" w:rsidRDefault="000A433F" w:rsidP="00BE1F14">
            <w:pPr>
              <w:pStyle w:val="PargrafodaLista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Entrega do documento de requisitos </w:t>
            </w:r>
          </w:p>
          <w:p w14:paraId="28305B1D" w14:textId="5D7BBEA5" w:rsidR="00CD6981" w:rsidRPr="00CD6981" w:rsidRDefault="00DF1BAC" w:rsidP="00BE1F14">
            <w:pPr>
              <w:pStyle w:val="PargrafodaLista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 w:rsidRPr="0078394C">
              <w:rPr>
                <w:color w:val="000000" w:themeColor="text1"/>
              </w:rPr>
              <w:t xml:space="preserve">Criação de </w:t>
            </w:r>
            <w:proofErr w:type="spellStart"/>
            <w:r w:rsidRPr="0078394C">
              <w:rPr>
                <w:color w:val="000000" w:themeColor="text1"/>
              </w:rPr>
              <w:t>Wirefreme</w:t>
            </w:r>
            <w:proofErr w:type="spellEnd"/>
            <w:r w:rsidRPr="0078394C">
              <w:rPr>
                <w:color w:val="000000" w:themeColor="text1"/>
              </w:rPr>
              <w:t xml:space="preserve"> de </w:t>
            </w:r>
            <w:r w:rsidR="002F54D3">
              <w:rPr>
                <w:color w:val="000000" w:themeColor="text1"/>
              </w:rPr>
              <w:t>média</w:t>
            </w:r>
            <w:r w:rsidRPr="0078394C">
              <w:rPr>
                <w:color w:val="000000" w:themeColor="text1"/>
              </w:rPr>
              <w:t xml:space="preserve"> fidelidade</w:t>
            </w:r>
          </w:p>
        </w:tc>
      </w:tr>
      <w:tr w:rsidR="004308E8" w14:paraId="100304DB" w14:textId="77777777" w:rsidTr="004308E8">
        <w:tc>
          <w:tcPr>
            <w:tcW w:w="1413" w:type="dxa"/>
          </w:tcPr>
          <w:p w14:paraId="21660EA6" w14:textId="2A81E4FA" w:rsidR="004308E8" w:rsidRPr="0078394C" w:rsidRDefault="00CD6981" w:rsidP="00DF1BAC">
            <w:pPr>
              <w:pStyle w:val="instrucaodepreenchimento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23</w:t>
            </w:r>
            <w:r w:rsidR="00DF1BAC" w:rsidRPr="0078394C">
              <w:rPr>
                <w:i w:val="0"/>
                <w:iCs/>
                <w:color w:val="000000" w:themeColor="text1"/>
              </w:rPr>
              <w:t>/05</w:t>
            </w:r>
          </w:p>
        </w:tc>
        <w:tc>
          <w:tcPr>
            <w:tcW w:w="7647" w:type="dxa"/>
          </w:tcPr>
          <w:p w14:paraId="59A8A9D7" w14:textId="77777777" w:rsidR="004308E8" w:rsidRPr="0078394C" w:rsidRDefault="00DF1BAC" w:rsidP="00BE1F14">
            <w:pPr>
              <w:pStyle w:val="instrucaodepreenchimento"/>
              <w:numPr>
                <w:ilvl w:val="0"/>
                <w:numId w:val="5"/>
              </w:numPr>
              <w:jc w:val="left"/>
              <w:rPr>
                <w:i w:val="0"/>
                <w:iCs/>
                <w:color w:val="000000" w:themeColor="text1"/>
              </w:rPr>
            </w:pPr>
            <w:r w:rsidRPr="0078394C">
              <w:rPr>
                <w:i w:val="0"/>
                <w:iCs/>
                <w:color w:val="000000" w:themeColor="text1"/>
              </w:rPr>
              <w:t>Criação do diagrama UML</w:t>
            </w:r>
          </w:p>
          <w:p w14:paraId="634CAFD9" w14:textId="0CEB8A92" w:rsidR="00DF1BAC" w:rsidRPr="0078394C" w:rsidRDefault="00DF1BAC" w:rsidP="00BE1F14">
            <w:pPr>
              <w:pStyle w:val="PargrafodaLista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 w:rsidRPr="0078394C">
              <w:rPr>
                <w:color w:val="000000" w:themeColor="text1"/>
              </w:rPr>
              <w:t>Modelagem do banco de dados</w:t>
            </w:r>
          </w:p>
        </w:tc>
      </w:tr>
      <w:tr w:rsidR="004308E8" w14:paraId="001E87DF" w14:textId="77777777" w:rsidTr="004308E8">
        <w:tc>
          <w:tcPr>
            <w:tcW w:w="1413" w:type="dxa"/>
          </w:tcPr>
          <w:p w14:paraId="5EDE040C" w14:textId="759471F5" w:rsidR="004308E8" w:rsidRPr="0078394C" w:rsidRDefault="00CD6981" w:rsidP="00DF1BAC">
            <w:pPr>
              <w:pStyle w:val="instrucaodepreenchimento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30</w:t>
            </w:r>
            <w:r w:rsidR="00DF1BAC" w:rsidRPr="0078394C">
              <w:rPr>
                <w:i w:val="0"/>
                <w:iCs/>
                <w:color w:val="000000" w:themeColor="text1"/>
              </w:rPr>
              <w:t>/05</w:t>
            </w:r>
          </w:p>
        </w:tc>
        <w:tc>
          <w:tcPr>
            <w:tcW w:w="7647" w:type="dxa"/>
          </w:tcPr>
          <w:p w14:paraId="3C3BD0B0" w14:textId="77777777" w:rsidR="00AA6E16" w:rsidRDefault="00AA6E16" w:rsidP="00BE1F14">
            <w:pPr>
              <w:pStyle w:val="PargrafodaLista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 w:rsidRPr="00AA6E16">
              <w:rPr>
                <w:color w:val="000000" w:themeColor="text1"/>
              </w:rPr>
              <w:t>Criação da tela de cadastro de arquiteto</w:t>
            </w:r>
          </w:p>
          <w:p w14:paraId="064E2CEF" w14:textId="5FF50AD8" w:rsidR="00667302" w:rsidRPr="00667302" w:rsidRDefault="00667302" w:rsidP="00BE1F14">
            <w:pPr>
              <w:pStyle w:val="PargrafodaLista"/>
              <w:numPr>
                <w:ilvl w:val="0"/>
                <w:numId w:val="5"/>
              </w:numPr>
              <w:jc w:val="left"/>
              <w:rPr>
                <w:color w:val="000000" w:themeColor="text1"/>
              </w:rPr>
            </w:pPr>
            <w:r w:rsidRPr="00AA6E16">
              <w:rPr>
                <w:color w:val="000000" w:themeColor="text1"/>
              </w:rPr>
              <w:t>Criação do CRUD de Arquiteto</w:t>
            </w:r>
          </w:p>
        </w:tc>
      </w:tr>
      <w:tr w:rsidR="007A26DF" w14:paraId="58E455B8" w14:textId="77777777" w:rsidTr="004308E8">
        <w:tc>
          <w:tcPr>
            <w:tcW w:w="1413" w:type="dxa"/>
          </w:tcPr>
          <w:p w14:paraId="3319C4B8" w14:textId="0F6028A0" w:rsidR="007A26DF" w:rsidRPr="0078394C" w:rsidRDefault="00CD6981" w:rsidP="00DF1BAC">
            <w:pPr>
              <w:pStyle w:val="instrucaodepreenchimento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06</w:t>
            </w:r>
            <w:r w:rsidR="007A26DF" w:rsidRPr="0078394C">
              <w:rPr>
                <w:i w:val="0"/>
                <w:iCs/>
                <w:color w:val="000000" w:themeColor="text1"/>
              </w:rPr>
              <w:t>/</w:t>
            </w:r>
            <w:r>
              <w:rPr>
                <w:i w:val="0"/>
                <w:iCs/>
                <w:color w:val="000000" w:themeColor="text1"/>
              </w:rPr>
              <w:t>06</w:t>
            </w:r>
          </w:p>
        </w:tc>
        <w:tc>
          <w:tcPr>
            <w:tcW w:w="7647" w:type="dxa"/>
          </w:tcPr>
          <w:p w14:paraId="176A58AC" w14:textId="2A5400CD" w:rsidR="00AA6E16" w:rsidRPr="00AA6E16" w:rsidRDefault="00AA6E16" w:rsidP="00BE1F14">
            <w:pPr>
              <w:pStyle w:val="PargrafodaLista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 w:rsidRPr="00AA6E16">
              <w:rPr>
                <w:color w:val="000000" w:themeColor="text1"/>
              </w:rPr>
              <w:t>Criação da tela de cadastro de Projeto</w:t>
            </w:r>
          </w:p>
          <w:p w14:paraId="7E9C9A9C" w14:textId="0658CAD7" w:rsidR="007A26DF" w:rsidRPr="00AA6E16" w:rsidRDefault="00815C29" w:rsidP="00BE1F14">
            <w:pPr>
              <w:pStyle w:val="PargrafodaLista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 w:rsidRPr="00AA6E16">
              <w:rPr>
                <w:color w:val="000000" w:themeColor="text1"/>
              </w:rPr>
              <w:t>Criação do CRUD de Projeto</w:t>
            </w:r>
          </w:p>
        </w:tc>
      </w:tr>
      <w:tr w:rsidR="00815B60" w14:paraId="539497F8" w14:textId="77777777" w:rsidTr="004308E8">
        <w:tc>
          <w:tcPr>
            <w:tcW w:w="1413" w:type="dxa"/>
          </w:tcPr>
          <w:p w14:paraId="2E4F2E96" w14:textId="2B223ABB" w:rsidR="00815B60" w:rsidRPr="0078394C" w:rsidRDefault="00CD6981" w:rsidP="00815B60">
            <w:pPr>
              <w:pStyle w:val="instrucaodepreenchimento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13</w:t>
            </w:r>
            <w:r w:rsidR="00815B60" w:rsidRPr="0078394C">
              <w:rPr>
                <w:i w:val="0"/>
                <w:iCs/>
                <w:color w:val="000000" w:themeColor="text1"/>
              </w:rPr>
              <w:t>/</w:t>
            </w:r>
            <w:r>
              <w:rPr>
                <w:i w:val="0"/>
                <w:iCs/>
                <w:color w:val="000000" w:themeColor="text1"/>
              </w:rPr>
              <w:t>06</w:t>
            </w:r>
          </w:p>
        </w:tc>
        <w:tc>
          <w:tcPr>
            <w:tcW w:w="7647" w:type="dxa"/>
          </w:tcPr>
          <w:p w14:paraId="2EBAE94A" w14:textId="68F391E8" w:rsidR="00815B60" w:rsidRPr="00815B60" w:rsidRDefault="00815B60" w:rsidP="00BE1F14">
            <w:pPr>
              <w:pStyle w:val="PargrafodaLista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 w:rsidRPr="00815B60">
              <w:rPr>
                <w:iCs/>
                <w:color w:val="000000" w:themeColor="text1"/>
              </w:rPr>
              <w:t xml:space="preserve">Implementação dashboard </w:t>
            </w:r>
          </w:p>
        </w:tc>
      </w:tr>
      <w:tr w:rsidR="00CD6981" w14:paraId="0379164D" w14:textId="77777777" w:rsidTr="004308E8">
        <w:tc>
          <w:tcPr>
            <w:tcW w:w="1413" w:type="dxa"/>
          </w:tcPr>
          <w:p w14:paraId="0696E801" w14:textId="5C9ECF53" w:rsidR="00CD6981" w:rsidRPr="0078394C" w:rsidRDefault="00CD6981" w:rsidP="00CD6981">
            <w:pPr>
              <w:pStyle w:val="instrucaodepreenchimento"/>
              <w:jc w:val="center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20</w:t>
            </w:r>
            <w:r w:rsidRPr="0078394C">
              <w:rPr>
                <w:i w:val="0"/>
                <w:iCs/>
                <w:color w:val="000000" w:themeColor="text1"/>
              </w:rPr>
              <w:t>/06</w:t>
            </w:r>
          </w:p>
        </w:tc>
        <w:tc>
          <w:tcPr>
            <w:tcW w:w="7647" w:type="dxa"/>
          </w:tcPr>
          <w:p w14:paraId="664F18D8" w14:textId="3E671786" w:rsidR="00CD6981" w:rsidRPr="004D5135" w:rsidRDefault="00CD6981" w:rsidP="00BE1F14">
            <w:pPr>
              <w:pStyle w:val="instrucaodepreenchimento"/>
              <w:numPr>
                <w:ilvl w:val="0"/>
                <w:numId w:val="6"/>
              </w:numPr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Implementação do acompanhamento do projeto</w:t>
            </w:r>
            <w:r>
              <w:rPr>
                <w:i w:val="0"/>
                <w:iCs/>
                <w:color w:val="000000" w:themeColor="text1"/>
              </w:rPr>
              <w:t xml:space="preserve">/ apresentação </w:t>
            </w:r>
          </w:p>
        </w:tc>
      </w:tr>
    </w:tbl>
    <w:p w14:paraId="2DFFEBF1" w14:textId="67BAB99F" w:rsidR="00D70415" w:rsidRPr="00A84C99" w:rsidRDefault="00D70415" w:rsidP="00D70415">
      <w:pPr>
        <w:pStyle w:val="instrucaodepreenchimento"/>
        <w:rPr>
          <w:u w:val="single"/>
        </w:rPr>
      </w:pPr>
    </w:p>
    <w:sectPr w:rsidR="00D70415" w:rsidRPr="00A84C99">
      <w:headerReference w:type="default" r:id="rId11"/>
      <w:footerReference w:type="default" r:id="rId12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D1B96" w14:textId="77777777" w:rsidR="00BE1F14" w:rsidRDefault="00BE1F14">
      <w:r>
        <w:separator/>
      </w:r>
    </w:p>
  </w:endnote>
  <w:endnote w:type="continuationSeparator" w:id="0">
    <w:p w14:paraId="1EB38F32" w14:textId="77777777" w:rsidR="00BE1F14" w:rsidRDefault="00BE1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32B30" w14:paraId="1F1B9FBF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7AE9A2E" w14:textId="77777777" w:rsidR="00A32B30" w:rsidRDefault="00A32B30">
          <w:pPr>
            <w:pStyle w:val="Rodap"/>
            <w:rPr>
              <w:snapToGrid w:val="0"/>
              <w:lang w:eastAsia="en-US"/>
            </w:rPr>
          </w:pPr>
          <w:r>
            <w:t>Plano de Gerenciamento de Projeto</w:t>
          </w:r>
        </w:p>
        <w:p w14:paraId="005DC17D" w14:textId="77777777" w:rsidR="00A32B30" w:rsidRDefault="00A32B30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 w:rsidR="008E5300">
            <w:rPr>
              <w:noProof/>
              <w:snapToGrid w:val="0"/>
              <w:lang w:eastAsia="en-US"/>
            </w:rPr>
            <w:t>Documento6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27D485BE" w14:textId="77777777" w:rsidR="00A32B30" w:rsidRDefault="00A32B30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E2EBA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BE2EBA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  <w:tr w:rsidR="00A32B30" w14:paraId="744D46C5" w14:textId="77777777">
      <w:trPr>
        <w:cantSplit/>
        <w:trHeight w:val="367"/>
      </w:trPr>
      <w:tc>
        <w:tcPr>
          <w:tcW w:w="4503" w:type="dxa"/>
          <w:vMerge/>
        </w:tcPr>
        <w:p w14:paraId="01CC1C76" w14:textId="77777777" w:rsidR="00A32B30" w:rsidRDefault="00A32B30">
          <w:pPr>
            <w:pStyle w:val="Rodap"/>
          </w:pPr>
        </w:p>
      </w:tc>
      <w:tc>
        <w:tcPr>
          <w:tcW w:w="4783" w:type="dxa"/>
          <w:vAlign w:val="bottom"/>
        </w:tcPr>
        <w:p w14:paraId="0E6C8594" w14:textId="2FB50AB3" w:rsidR="00A32B30" w:rsidRDefault="00A32B30">
          <w:pPr>
            <w:pStyle w:val="Rodap"/>
            <w:jc w:val="right"/>
          </w:pPr>
          <w:r>
            <w:t xml:space="preserve">Última Atualização: </w:t>
          </w:r>
          <w:r w:rsidR="00BE1F14">
            <w:fldChar w:fldCharType="begin"/>
          </w:r>
          <w:r w:rsidR="00BE1F14">
            <w:instrText xml:space="preserve"> SAVEDATE  \* MERGEFORMAT </w:instrText>
          </w:r>
          <w:r w:rsidR="00BE1F14">
            <w:fldChar w:fldCharType="separate"/>
          </w:r>
          <w:r w:rsidR="000A433F">
            <w:rPr>
              <w:noProof/>
            </w:rPr>
            <w:t>06/05/2022 21:28:00</w:t>
          </w:r>
          <w:r w:rsidR="00BE1F14">
            <w:rPr>
              <w:noProof/>
            </w:rPr>
            <w:fldChar w:fldCharType="end"/>
          </w:r>
          <w:r>
            <w:t>h</w:t>
          </w:r>
        </w:p>
      </w:tc>
    </w:tr>
  </w:tbl>
  <w:p w14:paraId="53A0F9C3" w14:textId="77777777" w:rsidR="00A32B30" w:rsidRDefault="00A32B3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32B30" w14:paraId="7F49BE00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117F3342" w14:textId="77777777" w:rsidR="00A32B30" w:rsidRDefault="00A32B30">
          <w:pPr>
            <w:pStyle w:val="Rodap"/>
            <w:rPr>
              <w:snapToGrid w:val="0"/>
              <w:lang w:eastAsia="en-US"/>
            </w:rPr>
          </w:pPr>
          <w:r>
            <w:t>Plano de Gerenciamento de Projeto</w:t>
          </w:r>
        </w:p>
        <w:p w14:paraId="57DE2545" w14:textId="77777777" w:rsidR="00A32B30" w:rsidRDefault="00A32B30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 w:rsidR="008E5300">
            <w:rPr>
              <w:noProof/>
              <w:snapToGrid w:val="0"/>
              <w:lang w:eastAsia="en-US"/>
            </w:rPr>
            <w:t>Documento6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0048AE0C" w14:textId="77777777" w:rsidR="00A32B30" w:rsidRDefault="00A32B30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E2EBA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BE2EBA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  <w:tr w:rsidR="00A32B30" w14:paraId="39B7E5EC" w14:textId="77777777">
      <w:trPr>
        <w:cantSplit/>
        <w:trHeight w:val="367"/>
      </w:trPr>
      <w:tc>
        <w:tcPr>
          <w:tcW w:w="4503" w:type="dxa"/>
          <w:vMerge/>
        </w:tcPr>
        <w:p w14:paraId="4B0AF652" w14:textId="77777777" w:rsidR="00A32B30" w:rsidRDefault="00A32B30">
          <w:pPr>
            <w:pStyle w:val="Rodap"/>
          </w:pPr>
        </w:p>
      </w:tc>
      <w:tc>
        <w:tcPr>
          <w:tcW w:w="4783" w:type="dxa"/>
          <w:vAlign w:val="bottom"/>
        </w:tcPr>
        <w:p w14:paraId="7E987470" w14:textId="703625DA" w:rsidR="00A32B30" w:rsidRDefault="00A32B30">
          <w:pPr>
            <w:pStyle w:val="Rodap"/>
            <w:jc w:val="right"/>
          </w:pPr>
          <w:r>
            <w:t xml:space="preserve">Última Atualização: </w:t>
          </w:r>
          <w:r w:rsidR="00BE1F14">
            <w:fldChar w:fldCharType="begin"/>
          </w:r>
          <w:r w:rsidR="00BE1F14">
            <w:instrText xml:space="preserve"> SAVEDATE  \* MERGEFORMAT </w:instrText>
          </w:r>
          <w:r w:rsidR="00BE1F14">
            <w:fldChar w:fldCharType="separate"/>
          </w:r>
          <w:r w:rsidR="000A433F">
            <w:rPr>
              <w:noProof/>
            </w:rPr>
            <w:t>06/05/2022 21:28:00</w:t>
          </w:r>
          <w:r w:rsidR="00BE1F14">
            <w:rPr>
              <w:noProof/>
            </w:rPr>
            <w:fldChar w:fldCharType="end"/>
          </w:r>
          <w:r>
            <w:t>h</w:t>
          </w:r>
        </w:p>
      </w:tc>
    </w:tr>
  </w:tbl>
  <w:p w14:paraId="5EFC64AD" w14:textId="77777777" w:rsidR="00A32B30" w:rsidRDefault="00A32B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7F891" w14:textId="77777777" w:rsidR="00BE1F14" w:rsidRDefault="00BE1F14">
      <w:r>
        <w:separator/>
      </w:r>
    </w:p>
  </w:footnote>
  <w:footnote w:type="continuationSeparator" w:id="0">
    <w:p w14:paraId="71A5D78C" w14:textId="77777777" w:rsidR="00BE1F14" w:rsidRDefault="00BE1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B8737" w14:textId="77777777" w:rsidR="00A32B30" w:rsidRDefault="00A32B30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9BAD6" w14:textId="77777777" w:rsidR="00A32B30" w:rsidRDefault="00A32B30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B5AAD" w14:textId="77777777" w:rsidR="00A32B30" w:rsidRDefault="00A32B30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6435DB"/>
    <w:multiLevelType w:val="hybridMultilevel"/>
    <w:tmpl w:val="83980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14B00DC"/>
    <w:multiLevelType w:val="hybridMultilevel"/>
    <w:tmpl w:val="5D32C5C4"/>
    <w:lvl w:ilvl="0" w:tplc="1D640AF4">
      <w:start w:val="1"/>
      <w:numFmt w:val="bullet"/>
      <w:lvlText w:val=""/>
      <w:lvlJc w:val="left"/>
      <w:pPr>
        <w:tabs>
          <w:tab w:val="num" w:pos="113"/>
        </w:tabs>
        <w:ind w:left="284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54E61"/>
    <w:multiLevelType w:val="hybridMultilevel"/>
    <w:tmpl w:val="57221BB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B1913A2"/>
    <w:multiLevelType w:val="hybridMultilevel"/>
    <w:tmpl w:val="6CD4A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810EC"/>
    <w:multiLevelType w:val="hybridMultilevel"/>
    <w:tmpl w:val="9432A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F6697"/>
    <w:multiLevelType w:val="hybridMultilevel"/>
    <w:tmpl w:val="E3C82BDA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77EF59A0"/>
    <w:multiLevelType w:val="hybridMultilevel"/>
    <w:tmpl w:val="416C1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906295">
    <w:abstractNumId w:val="2"/>
  </w:num>
  <w:num w:numId="2" w16cid:durableId="1813332493">
    <w:abstractNumId w:val="0"/>
  </w:num>
  <w:num w:numId="3" w16cid:durableId="1543713875">
    <w:abstractNumId w:val="3"/>
  </w:num>
  <w:num w:numId="4" w16cid:durableId="829177172">
    <w:abstractNumId w:val="8"/>
  </w:num>
  <w:num w:numId="5" w16cid:durableId="2074423924">
    <w:abstractNumId w:val="6"/>
  </w:num>
  <w:num w:numId="6" w16cid:durableId="696975777">
    <w:abstractNumId w:val="5"/>
  </w:num>
  <w:num w:numId="7" w16cid:durableId="2071465274">
    <w:abstractNumId w:val="1"/>
  </w:num>
  <w:num w:numId="8" w16cid:durableId="1270157910">
    <w:abstractNumId w:val="4"/>
  </w:num>
  <w:num w:numId="9" w16cid:durableId="1898664236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A1D"/>
    <w:rsid w:val="00016EA5"/>
    <w:rsid w:val="00024607"/>
    <w:rsid w:val="00033E17"/>
    <w:rsid w:val="00045970"/>
    <w:rsid w:val="00050F9D"/>
    <w:rsid w:val="000567C5"/>
    <w:rsid w:val="00074D39"/>
    <w:rsid w:val="000A433F"/>
    <w:rsid w:val="000A5CC4"/>
    <w:rsid w:val="000B0FD2"/>
    <w:rsid w:val="000B7999"/>
    <w:rsid w:val="000C347E"/>
    <w:rsid w:val="000C35F9"/>
    <w:rsid w:val="000F71D0"/>
    <w:rsid w:val="001014E3"/>
    <w:rsid w:val="001040CE"/>
    <w:rsid w:val="00124CBC"/>
    <w:rsid w:val="00136013"/>
    <w:rsid w:val="00147FF2"/>
    <w:rsid w:val="0015736A"/>
    <w:rsid w:val="00165D29"/>
    <w:rsid w:val="00173B8B"/>
    <w:rsid w:val="001C3853"/>
    <w:rsid w:val="001D2160"/>
    <w:rsid w:val="001F3D2C"/>
    <w:rsid w:val="0021638F"/>
    <w:rsid w:val="00221079"/>
    <w:rsid w:val="00232553"/>
    <w:rsid w:val="00241722"/>
    <w:rsid w:val="00241E76"/>
    <w:rsid w:val="0024337C"/>
    <w:rsid w:val="0026359C"/>
    <w:rsid w:val="002A0EB1"/>
    <w:rsid w:val="002A5537"/>
    <w:rsid w:val="002C019C"/>
    <w:rsid w:val="002D496D"/>
    <w:rsid w:val="002E7A45"/>
    <w:rsid w:val="002F440A"/>
    <w:rsid w:val="002F54D3"/>
    <w:rsid w:val="002F604C"/>
    <w:rsid w:val="0030764C"/>
    <w:rsid w:val="00313DFB"/>
    <w:rsid w:val="0032695E"/>
    <w:rsid w:val="0034728D"/>
    <w:rsid w:val="00357E8A"/>
    <w:rsid w:val="00380B08"/>
    <w:rsid w:val="003A6C02"/>
    <w:rsid w:val="003B5514"/>
    <w:rsid w:val="003B5B3B"/>
    <w:rsid w:val="003E1930"/>
    <w:rsid w:val="003E2768"/>
    <w:rsid w:val="003E5E5A"/>
    <w:rsid w:val="003F09FF"/>
    <w:rsid w:val="003F6D45"/>
    <w:rsid w:val="00402AF5"/>
    <w:rsid w:val="0040429B"/>
    <w:rsid w:val="00405175"/>
    <w:rsid w:val="00414AB3"/>
    <w:rsid w:val="004308E8"/>
    <w:rsid w:val="00434996"/>
    <w:rsid w:val="00434AE3"/>
    <w:rsid w:val="004412A1"/>
    <w:rsid w:val="00447249"/>
    <w:rsid w:val="00454E20"/>
    <w:rsid w:val="0046700C"/>
    <w:rsid w:val="00475015"/>
    <w:rsid w:val="004B32FC"/>
    <w:rsid w:val="004B3D49"/>
    <w:rsid w:val="004B3E53"/>
    <w:rsid w:val="004D5135"/>
    <w:rsid w:val="004E7491"/>
    <w:rsid w:val="004F3809"/>
    <w:rsid w:val="004F498B"/>
    <w:rsid w:val="00505C99"/>
    <w:rsid w:val="00522190"/>
    <w:rsid w:val="00536035"/>
    <w:rsid w:val="005620CC"/>
    <w:rsid w:val="005B3CF1"/>
    <w:rsid w:val="005B58BF"/>
    <w:rsid w:val="005B5B5A"/>
    <w:rsid w:val="005C1223"/>
    <w:rsid w:val="005C3099"/>
    <w:rsid w:val="005D2587"/>
    <w:rsid w:val="005E0027"/>
    <w:rsid w:val="005E64CA"/>
    <w:rsid w:val="00611D72"/>
    <w:rsid w:val="00634567"/>
    <w:rsid w:val="00664D85"/>
    <w:rsid w:val="00667302"/>
    <w:rsid w:val="00670ED0"/>
    <w:rsid w:val="006A134E"/>
    <w:rsid w:val="006B6327"/>
    <w:rsid w:val="006C5D0C"/>
    <w:rsid w:val="006E7B9C"/>
    <w:rsid w:val="006F4305"/>
    <w:rsid w:val="00731634"/>
    <w:rsid w:val="00743A33"/>
    <w:rsid w:val="00752BCE"/>
    <w:rsid w:val="0076501A"/>
    <w:rsid w:val="007814B1"/>
    <w:rsid w:val="0078394C"/>
    <w:rsid w:val="00785C91"/>
    <w:rsid w:val="00791FA8"/>
    <w:rsid w:val="007A26DF"/>
    <w:rsid w:val="007A26E5"/>
    <w:rsid w:val="007A4967"/>
    <w:rsid w:val="007A7A2A"/>
    <w:rsid w:val="007B4726"/>
    <w:rsid w:val="007B4EC0"/>
    <w:rsid w:val="007C4433"/>
    <w:rsid w:val="00815B60"/>
    <w:rsid w:val="00815C29"/>
    <w:rsid w:val="00822C36"/>
    <w:rsid w:val="00826F33"/>
    <w:rsid w:val="008311F7"/>
    <w:rsid w:val="0084201C"/>
    <w:rsid w:val="0087382A"/>
    <w:rsid w:val="008876C3"/>
    <w:rsid w:val="008B38C9"/>
    <w:rsid w:val="008B7E10"/>
    <w:rsid w:val="008E5300"/>
    <w:rsid w:val="008F3F1A"/>
    <w:rsid w:val="009114D7"/>
    <w:rsid w:val="009267C1"/>
    <w:rsid w:val="009434E2"/>
    <w:rsid w:val="009550E9"/>
    <w:rsid w:val="00961A1D"/>
    <w:rsid w:val="00990177"/>
    <w:rsid w:val="009C6692"/>
    <w:rsid w:val="009D03DE"/>
    <w:rsid w:val="00A0706C"/>
    <w:rsid w:val="00A16F68"/>
    <w:rsid w:val="00A32B30"/>
    <w:rsid w:val="00A3360B"/>
    <w:rsid w:val="00A5090C"/>
    <w:rsid w:val="00A542B3"/>
    <w:rsid w:val="00A54C48"/>
    <w:rsid w:val="00A84C99"/>
    <w:rsid w:val="00A92AAB"/>
    <w:rsid w:val="00A966AC"/>
    <w:rsid w:val="00AA5167"/>
    <w:rsid w:val="00AA6E16"/>
    <w:rsid w:val="00AB1C37"/>
    <w:rsid w:val="00AC159F"/>
    <w:rsid w:val="00AE1193"/>
    <w:rsid w:val="00B111E4"/>
    <w:rsid w:val="00B122FC"/>
    <w:rsid w:val="00B125A5"/>
    <w:rsid w:val="00B151BF"/>
    <w:rsid w:val="00B20F59"/>
    <w:rsid w:val="00B23BEF"/>
    <w:rsid w:val="00B6611E"/>
    <w:rsid w:val="00B66B91"/>
    <w:rsid w:val="00B81900"/>
    <w:rsid w:val="00B92F27"/>
    <w:rsid w:val="00BA0AB3"/>
    <w:rsid w:val="00BA28C3"/>
    <w:rsid w:val="00BC20E2"/>
    <w:rsid w:val="00BE1F14"/>
    <w:rsid w:val="00BE2EBA"/>
    <w:rsid w:val="00C0524F"/>
    <w:rsid w:val="00C119E2"/>
    <w:rsid w:val="00C376E5"/>
    <w:rsid w:val="00C42110"/>
    <w:rsid w:val="00C4328F"/>
    <w:rsid w:val="00C57148"/>
    <w:rsid w:val="00C71BAB"/>
    <w:rsid w:val="00C82595"/>
    <w:rsid w:val="00CA60A3"/>
    <w:rsid w:val="00CD3E31"/>
    <w:rsid w:val="00CD6981"/>
    <w:rsid w:val="00CE30DB"/>
    <w:rsid w:val="00CF34CC"/>
    <w:rsid w:val="00D1026B"/>
    <w:rsid w:val="00D253A3"/>
    <w:rsid w:val="00D44547"/>
    <w:rsid w:val="00D52494"/>
    <w:rsid w:val="00D53C8D"/>
    <w:rsid w:val="00D57E3E"/>
    <w:rsid w:val="00D62599"/>
    <w:rsid w:val="00D70415"/>
    <w:rsid w:val="00D734C8"/>
    <w:rsid w:val="00D870FB"/>
    <w:rsid w:val="00D90E77"/>
    <w:rsid w:val="00D97B96"/>
    <w:rsid w:val="00DA3329"/>
    <w:rsid w:val="00DB309A"/>
    <w:rsid w:val="00DE1DF3"/>
    <w:rsid w:val="00DF0EA2"/>
    <w:rsid w:val="00DF1BAC"/>
    <w:rsid w:val="00DF43AA"/>
    <w:rsid w:val="00DF706A"/>
    <w:rsid w:val="00E2138C"/>
    <w:rsid w:val="00E21958"/>
    <w:rsid w:val="00E21D13"/>
    <w:rsid w:val="00EB5830"/>
    <w:rsid w:val="00EE1014"/>
    <w:rsid w:val="00F02D77"/>
    <w:rsid w:val="00F03206"/>
    <w:rsid w:val="00F1295F"/>
    <w:rsid w:val="00F16701"/>
    <w:rsid w:val="00F757AF"/>
    <w:rsid w:val="00F821EB"/>
    <w:rsid w:val="00F860E7"/>
    <w:rsid w:val="00FA291F"/>
    <w:rsid w:val="00FA4088"/>
    <w:rsid w:val="00FB6168"/>
    <w:rsid w:val="00FC271E"/>
    <w:rsid w:val="00F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AD1487"/>
  <w15:docId w15:val="{401FD941-FC22-4B88-9F6B-5A1EDB1C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6C02"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rsid w:val="00A5090C"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pPr>
      <w:numPr>
        <w:numId w:val="2"/>
      </w:numPr>
    </w:pPr>
  </w:style>
  <w:style w:type="paragraph" w:styleId="Commarcadores">
    <w:name w:val="List Bullet"/>
    <w:basedOn w:val="Normal"/>
    <w:autoRedefine/>
    <w:pPr>
      <w:spacing w:after="0"/>
    </w:p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Corpodetexto2">
    <w:name w:val="Body Text 2"/>
    <w:basedOn w:val="Normal"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character" w:styleId="Refdecomentrio">
    <w:name w:val="annotation reference"/>
    <w:basedOn w:val="Fontepargpadro"/>
    <w:semiHidden/>
    <w:rsid w:val="00DA3329"/>
    <w:rPr>
      <w:sz w:val="16"/>
      <w:szCs w:val="16"/>
    </w:rPr>
  </w:style>
  <w:style w:type="paragraph" w:styleId="Textodecomentrio">
    <w:name w:val="annotation text"/>
    <w:basedOn w:val="Normal"/>
    <w:semiHidden/>
    <w:rsid w:val="00DA3329"/>
    <w:rPr>
      <w:sz w:val="20"/>
    </w:rPr>
  </w:style>
  <w:style w:type="paragraph" w:styleId="Assuntodocomentrio">
    <w:name w:val="annotation subject"/>
    <w:basedOn w:val="Textodecomentrio"/>
    <w:next w:val="Textodecomentrio"/>
    <w:semiHidden/>
    <w:rsid w:val="00DA3329"/>
    <w:rPr>
      <w:b/>
      <w:bCs/>
    </w:rPr>
  </w:style>
  <w:style w:type="paragraph" w:styleId="Textodebalo">
    <w:name w:val="Balloon Text"/>
    <w:basedOn w:val="Normal"/>
    <w:semiHidden/>
    <w:rsid w:val="00DA332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1638F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F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Planejamento&amp;Gerenciamento\modelos\plano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13CA3-E585-4CD8-AE19-AB9704249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planoProjeto.dot</Template>
  <TotalTime>115</TotalTime>
  <Pages>4</Pages>
  <Words>466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2982</CharactersWithSpaces>
  <SharedDoc>false</SharedDoc>
  <HLinks>
    <vt:vector size="36" baseType="variant">
      <vt:variant>
        <vt:i4>6684872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Mikael Carvalho</cp:lastModifiedBy>
  <cp:revision>8</cp:revision>
  <cp:lastPrinted>2000-12-05T11:23:00Z</cp:lastPrinted>
  <dcterms:created xsi:type="dcterms:W3CDTF">2022-05-06T20:20:00Z</dcterms:created>
  <dcterms:modified xsi:type="dcterms:W3CDTF">2022-05-16T19:44:00Z</dcterms:modified>
</cp:coreProperties>
</file>